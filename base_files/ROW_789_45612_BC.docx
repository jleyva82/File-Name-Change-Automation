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3E2D0" w14:textId="1B345285" w:rsidR="00165BAF" w:rsidRPr="0056634B" w:rsidRDefault="004E0074" w:rsidP="00165BAF">
      <w:pPr>
        <w:pStyle w:val="ContactInfo"/>
        <w:rPr>
          <w:sz w:val="20"/>
          <w:szCs w:val="20"/>
        </w:rPr>
      </w:pPr>
      <w:r w:rsidRPr="0056634B">
        <w:rPr>
          <w:sz w:val="20"/>
          <w:szCs w:val="20"/>
        </w:rPr>
        <w:t>Jes</w:t>
      </w:r>
      <w:r w:rsidR="002C0C39" w:rsidRPr="0056634B">
        <w:rPr>
          <w:sz w:val="20"/>
          <w:szCs w:val="20"/>
        </w:rPr>
        <w:t>u</w:t>
      </w:r>
      <w:r w:rsidRPr="0056634B">
        <w:rPr>
          <w:sz w:val="20"/>
          <w:szCs w:val="20"/>
        </w:rPr>
        <w:t>s Leyva</w:t>
      </w:r>
      <w:r w:rsidR="002C0C39" w:rsidRPr="0056634B">
        <w:rPr>
          <w:sz w:val="20"/>
          <w:szCs w:val="20"/>
        </w:rPr>
        <w:t xml:space="preserve"> </w:t>
      </w:r>
    </w:p>
    <w:p w14:paraId="734129F7" w14:textId="1CE2D34F" w:rsidR="00165BAF" w:rsidRPr="00DE7766" w:rsidRDefault="008D0BEF" w:rsidP="00165BAF">
      <w:pPr>
        <w:pStyle w:val="ContactInfo"/>
      </w:pPr>
      <w:r>
        <w:t xml:space="preserve">543 </w:t>
      </w:r>
      <w:r w:rsidR="0095438F">
        <w:t>Palace Ct</w:t>
      </w:r>
      <w:r w:rsidR="00336B91">
        <w:t>, Alameda, CA 94501</w:t>
      </w:r>
    </w:p>
    <w:p w14:paraId="15C69268" w14:textId="2D32C9A9" w:rsidR="007001D6" w:rsidRDefault="0056634B" w:rsidP="00165BAF">
      <w:pPr>
        <w:pStyle w:val="ContactInfo"/>
      </w:pPr>
      <w:r>
        <w:t xml:space="preserve">Tel: </w:t>
      </w:r>
      <w:r w:rsidR="004E0074">
        <w:t>510.586.5260</w:t>
      </w:r>
      <w:r>
        <w:t xml:space="preserve">   </w:t>
      </w:r>
      <w:r w:rsidR="00C43F57">
        <w:t xml:space="preserve"> </w:t>
      </w:r>
      <w:r>
        <w:t xml:space="preserve">Email: </w:t>
      </w:r>
      <w:hyperlink r:id="rId9" w:history="1">
        <w:r w:rsidRPr="009A7CA1">
          <w:rPr>
            <w:rStyle w:val="Hyperlink"/>
          </w:rPr>
          <w:t>Jleyva82@gmail.com</w:t>
        </w:r>
      </w:hyperlink>
    </w:p>
    <w:p w14:paraId="73CC86C7" w14:textId="10A782F3" w:rsidR="0056634B" w:rsidRDefault="0056634B" w:rsidP="00165BAF">
      <w:pPr>
        <w:pStyle w:val="ContactInfo"/>
      </w:pPr>
      <w:r>
        <w:t xml:space="preserve">GitHub: </w:t>
      </w:r>
      <w:hyperlink r:id="rId10" w:history="1">
        <w:r w:rsidRPr="009A7CA1">
          <w:rPr>
            <w:rStyle w:val="Hyperlink"/>
          </w:rPr>
          <w:t>https://github.com/jleyva82</w:t>
        </w:r>
      </w:hyperlink>
      <w:r>
        <w:t xml:space="preserve">   </w:t>
      </w:r>
      <w:r w:rsidR="00C43F57">
        <w:t xml:space="preserve"> </w:t>
      </w:r>
      <w:r>
        <w:t xml:space="preserve">LinkedIn: </w:t>
      </w:r>
      <w:hyperlink r:id="rId11" w:history="1">
        <w:r w:rsidRPr="009A7CA1">
          <w:rPr>
            <w:rStyle w:val="Hyperlink"/>
          </w:rPr>
          <w:t>https://www.linkedin.com/in/jesus-leyva/</w:t>
        </w:r>
      </w:hyperlink>
      <w:r w:rsidR="005E216D">
        <w:t xml:space="preserve"> </w:t>
      </w:r>
    </w:p>
    <w:p w14:paraId="7DEB5D12" w14:textId="77777777" w:rsidR="00165BAF" w:rsidRDefault="0057220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CE8C0E254D5B4777980C65D18F218C8D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800"/>
      </w:tblGrid>
      <w:tr w:rsidR="00033380" w14:paraId="4656D572" w14:textId="77777777" w:rsidTr="005C0355">
        <w:tc>
          <w:tcPr>
            <w:tcW w:w="8640" w:type="dxa"/>
          </w:tcPr>
          <w:p w14:paraId="495E6BB5" w14:textId="6B18D5CD" w:rsidR="0094083D" w:rsidRDefault="00977001" w:rsidP="00033380">
            <w:r>
              <w:t>U</w:t>
            </w:r>
            <w:r w:rsidR="0060780A">
              <w:t>tilize</w:t>
            </w:r>
            <w:r w:rsidR="0056634B">
              <w:t xml:space="preserve"> 8</w:t>
            </w:r>
            <w:r w:rsidR="0060780A">
              <w:t>+</w:t>
            </w:r>
            <w:r w:rsidR="0056634B">
              <w:t xml:space="preserve"> years of Mathematics</w:t>
            </w:r>
            <w:r w:rsidR="00074362">
              <w:t xml:space="preserve"> and </w:t>
            </w:r>
            <w:r w:rsidR="00712F13">
              <w:t>e</w:t>
            </w:r>
            <w:r w:rsidR="00036382">
              <w:t>ducational</w:t>
            </w:r>
            <w:r w:rsidR="00712F13">
              <w:t xml:space="preserve"> </w:t>
            </w:r>
            <w:r w:rsidR="0060780A">
              <w:t>expertise</w:t>
            </w:r>
            <w:r>
              <w:t xml:space="preserve"> </w:t>
            </w:r>
            <w:r w:rsidR="00A357EB">
              <w:t xml:space="preserve">into a </w:t>
            </w:r>
            <w:r w:rsidR="00074362">
              <w:t xml:space="preserve">stimulating </w:t>
            </w:r>
            <w:r w:rsidR="00A357EB">
              <w:t xml:space="preserve">career as </w:t>
            </w:r>
            <w:r w:rsidR="00074362">
              <w:t>a</w:t>
            </w:r>
            <w:r w:rsidR="00320B60">
              <w:t xml:space="preserve">n </w:t>
            </w:r>
            <w:r w:rsidR="000F6170">
              <w:t>analyst</w:t>
            </w:r>
          </w:p>
        </w:tc>
      </w:tr>
    </w:tbl>
    <w:p w14:paraId="29D90E0E" w14:textId="094218D6" w:rsidR="00033380" w:rsidRDefault="00572200" w:rsidP="00952F8A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7309A6BCDA0147BF8AF9D709A3B28183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1DE6366" w14:textId="59A305F7" w:rsidR="004E0074" w:rsidRDefault="004E0074" w:rsidP="00033380">
      <w:pPr>
        <w:pStyle w:val="ListParagraph"/>
      </w:pPr>
      <w:r>
        <w:t xml:space="preserve">Proficient </w:t>
      </w:r>
      <w:proofErr w:type="gramStart"/>
      <w:r>
        <w:t>in</w:t>
      </w:r>
      <w:r w:rsidR="00A6607D">
        <w:t>:</w:t>
      </w:r>
      <w:proofErr w:type="gramEnd"/>
      <w:r>
        <w:t xml:space="preserve"> </w:t>
      </w:r>
      <w:r w:rsidR="00A6607D">
        <w:t xml:space="preserve">SQL, </w:t>
      </w:r>
      <w:r w:rsidR="002C56D8">
        <w:t>Power</w:t>
      </w:r>
      <w:r w:rsidR="002869B4">
        <w:t xml:space="preserve"> </w:t>
      </w:r>
      <w:r w:rsidR="002C56D8">
        <w:t>BI, Tableau</w:t>
      </w:r>
      <w:r w:rsidR="002C56D8">
        <w:t xml:space="preserve">, </w:t>
      </w:r>
      <w:r w:rsidR="00A6607D">
        <w:t xml:space="preserve">Excel, </w:t>
      </w:r>
      <w:r>
        <w:t>Python, C++,</w:t>
      </w:r>
      <w:r w:rsidR="00952F8A">
        <w:t xml:space="preserve"> </w:t>
      </w:r>
      <w:r>
        <w:t>LaTeX</w:t>
      </w:r>
    </w:p>
    <w:p w14:paraId="06FCF54C" w14:textId="283D25A6" w:rsidR="00033380" w:rsidRDefault="004E0074" w:rsidP="004E0074">
      <w:pPr>
        <w:pStyle w:val="ListParagraph"/>
      </w:pPr>
      <w:r>
        <w:t xml:space="preserve">Familiar with: </w:t>
      </w:r>
      <w:r w:rsidR="002C0C39">
        <w:t xml:space="preserve">HTML, </w:t>
      </w:r>
      <w:r>
        <w:t xml:space="preserve">Java, R, and </w:t>
      </w:r>
      <w:proofErr w:type="spellStart"/>
      <w:r>
        <w:t>MatLab</w:t>
      </w:r>
      <w:proofErr w:type="spellEnd"/>
      <w:r w:rsidR="005E75E5">
        <w:t>,</w:t>
      </w:r>
      <w:r w:rsidR="00952F8A">
        <w:t xml:space="preserve"> AutoCAD, Solid Works</w:t>
      </w:r>
      <w:r w:rsidR="004D070F">
        <w:t>,</w:t>
      </w:r>
      <w:r w:rsidR="00EF7037">
        <w:t xml:space="preserve"> Photoshop</w:t>
      </w:r>
    </w:p>
    <w:p w14:paraId="7CE7BB6E" w14:textId="77777777" w:rsidR="006B03E3" w:rsidRDefault="006B03E3" w:rsidP="006B03E3">
      <w:pPr>
        <w:pStyle w:val="Heading1"/>
      </w:pPr>
      <w:sdt>
        <w:sdtPr>
          <w:alias w:val="Education:"/>
          <w:tag w:val="Education:"/>
          <w:id w:val="-183988496"/>
          <w:placeholder>
            <w:docPart w:val="006C9D4587E14D13810AC78605C0C0CE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"/>
      </w:tblPr>
      <w:tblGrid>
        <w:gridCol w:w="8106"/>
        <w:gridCol w:w="2694"/>
      </w:tblGrid>
      <w:tr w:rsidR="006B03E3" w:rsidRPr="00DE7766" w14:paraId="589AE36E" w14:textId="77777777" w:rsidTr="00696211">
        <w:trPr>
          <w:trHeight w:val="216"/>
        </w:trPr>
        <w:tc>
          <w:tcPr>
            <w:tcW w:w="6477" w:type="dxa"/>
          </w:tcPr>
          <w:p w14:paraId="610E5A9A" w14:textId="77777777" w:rsidR="006B03E3" w:rsidRPr="00321E67" w:rsidRDefault="006B03E3" w:rsidP="00696211">
            <w:pPr>
              <w:pStyle w:val="Heading2"/>
            </w:pPr>
            <w:r>
              <w:t>Springboard                                                       #</w:t>
            </w:r>
            <w:r w:rsidRPr="00321E67">
              <w:rPr>
                <w:b w:val="0"/>
              </w:rPr>
              <w:t>Data Analytics Track</w:t>
            </w:r>
          </w:p>
          <w:p w14:paraId="7EB6B8A8" w14:textId="77777777" w:rsidR="006B03E3" w:rsidRDefault="006B03E3" w:rsidP="00696211">
            <w:pPr>
              <w:pStyle w:val="Heading2"/>
            </w:pPr>
            <w:r>
              <w:t>University of California, Berkeley                    #</w:t>
            </w:r>
            <w:r w:rsidRPr="00321E67">
              <w:rPr>
                <w:b w:val="0"/>
                <w:bCs/>
              </w:rPr>
              <w:t>BA, Pure Mathematics</w:t>
            </w:r>
          </w:p>
          <w:p w14:paraId="42D708C1" w14:textId="77777777" w:rsidR="006B03E3" w:rsidRPr="00AA1ACB" w:rsidRDefault="006B03E3" w:rsidP="00696211">
            <w:pPr>
              <w:pStyle w:val="Heading2"/>
            </w:pPr>
            <w:r>
              <w:t>Chabot Community College                       #</w:t>
            </w:r>
            <w:r w:rsidRPr="00321E67">
              <w:rPr>
                <w:b w:val="0"/>
                <w:bCs/>
              </w:rPr>
              <w:t>AS, Mathematics (Honors)</w:t>
            </w:r>
          </w:p>
        </w:tc>
        <w:tc>
          <w:tcPr>
            <w:tcW w:w="2153" w:type="dxa"/>
          </w:tcPr>
          <w:p w14:paraId="4E77BA8A" w14:textId="77777777" w:rsidR="006B03E3" w:rsidRDefault="006B03E3" w:rsidP="00696211">
            <w:pPr>
              <w:pStyle w:val="Dates"/>
            </w:pPr>
            <w:r>
              <w:t>07.2020</w:t>
            </w:r>
          </w:p>
          <w:p w14:paraId="623C2595" w14:textId="77777777" w:rsidR="006B03E3" w:rsidRDefault="006B03E3" w:rsidP="00696211">
            <w:pPr>
              <w:pStyle w:val="Dates"/>
            </w:pPr>
            <w:r>
              <w:t>12.2013</w:t>
            </w:r>
          </w:p>
          <w:p w14:paraId="387AC316" w14:textId="5F4A83ED" w:rsidR="006B03E3" w:rsidRPr="006962EF" w:rsidRDefault="006B03E3" w:rsidP="00696211">
            <w:pPr>
              <w:pStyle w:val="Dates"/>
            </w:pPr>
            <w:r>
              <w:t>06.20</w:t>
            </w:r>
            <w:r w:rsidR="003C1140">
              <w:t>09</w:t>
            </w:r>
          </w:p>
        </w:tc>
      </w:tr>
    </w:tbl>
    <w:p w14:paraId="27038883" w14:textId="5F1D1696" w:rsidR="00033380" w:rsidRDefault="00CA3151" w:rsidP="00033380">
      <w:pPr>
        <w:pStyle w:val="Heading1"/>
      </w:pPr>
      <w:r>
        <w:t>Experience</w:t>
      </w:r>
    </w:p>
    <w:tbl>
      <w:tblPr>
        <w:tblW w:w="504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100"/>
        <w:gridCol w:w="2789"/>
      </w:tblGrid>
      <w:tr w:rsidR="006B73CB" w:rsidRPr="00DE7766" w14:paraId="70353A99" w14:textId="77777777" w:rsidTr="00397B6D">
        <w:trPr>
          <w:trHeight w:val="93"/>
        </w:trPr>
        <w:tc>
          <w:tcPr>
            <w:tcW w:w="6480" w:type="dxa"/>
          </w:tcPr>
          <w:p w14:paraId="344F2511" w14:textId="54B975DA" w:rsidR="00790552" w:rsidRDefault="00043D9C" w:rsidP="006B73CB">
            <w:pPr>
              <w:pStyle w:val="Heading2"/>
            </w:pPr>
            <w:r>
              <w:t>Analyst Program / Project, North Coast RPPM</w:t>
            </w:r>
          </w:p>
          <w:p w14:paraId="21BC1793" w14:textId="73708620" w:rsidR="00A130FD" w:rsidRPr="0004367F" w:rsidRDefault="007B7BC2" w:rsidP="0004367F">
            <w:pPr>
              <w:ind w:left="432"/>
              <w:rPr>
                <w:i/>
              </w:rPr>
            </w:pPr>
            <w:r w:rsidRPr="0004367F">
              <w:rPr>
                <w:i/>
              </w:rPr>
              <w:t xml:space="preserve">Southern California Edison, </w:t>
            </w:r>
            <w:r w:rsidR="002D7729">
              <w:rPr>
                <w:i/>
              </w:rPr>
              <w:t xml:space="preserve">Ventura CA </w:t>
            </w:r>
            <w:r w:rsidR="00A130FD" w:rsidRPr="0004367F">
              <w:rPr>
                <w:i/>
              </w:rPr>
              <w:t xml:space="preserve">via </w:t>
            </w:r>
            <w:proofErr w:type="spellStart"/>
            <w:r w:rsidR="00A130FD" w:rsidRPr="0004367F">
              <w:rPr>
                <w:i/>
              </w:rPr>
              <w:t>Cenergy</w:t>
            </w:r>
            <w:proofErr w:type="spellEnd"/>
            <w:r w:rsidR="008B0A33">
              <w:rPr>
                <w:i/>
              </w:rPr>
              <w:t xml:space="preserve"> International</w:t>
            </w:r>
          </w:p>
          <w:p w14:paraId="725FF9DF" w14:textId="6BBA160E" w:rsidR="0004367F" w:rsidRDefault="0004367F" w:rsidP="0004367F">
            <w:pPr>
              <w:pStyle w:val="ListParagraph"/>
              <w:numPr>
                <w:ilvl w:val="0"/>
                <w:numId w:val="29"/>
              </w:numPr>
            </w:pPr>
            <w:bookmarkStart w:id="0" w:name="_GoBack"/>
            <w:bookmarkEnd w:id="0"/>
          </w:p>
          <w:p w14:paraId="5CED18A3" w14:textId="77777777" w:rsidR="0004367F" w:rsidRPr="0004367F" w:rsidRDefault="0004367F" w:rsidP="0004367F"/>
          <w:p w14:paraId="2D13532E" w14:textId="69901FC4" w:rsidR="006B73CB" w:rsidRDefault="006B73CB" w:rsidP="006B73CB">
            <w:pPr>
              <w:pStyle w:val="Heading2"/>
            </w:pPr>
            <w:r>
              <w:t>Account Clerk</w:t>
            </w:r>
          </w:p>
        </w:tc>
        <w:tc>
          <w:tcPr>
            <w:tcW w:w="2231" w:type="dxa"/>
          </w:tcPr>
          <w:p w14:paraId="6E559E70" w14:textId="52E8EC2B" w:rsidR="007B3ECE" w:rsidRDefault="00043D9C" w:rsidP="006B73CB">
            <w:pPr>
              <w:pStyle w:val="Dates"/>
            </w:pPr>
            <w:proofErr w:type="gramStart"/>
            <w:r>
              <w:t>11</w:t>
            </w:r>
            <w:r w:rsidR="00595CE2">
              <w:t>:2019 :</w:t>
            </w:r>
            <w:proofErr w:type="gramEnd"/>
            <w:r w:rsidR="00595CE2">
              <w:t xml:space="preserve"> 03.2020</w:t>
            </w:r>
          </w:p>
          <w:p w14:paraId="157681DB" w14:textId="77777777" w:rsidR="007B3ECE" w:rsidRDefault="007B3ECE" w:rsidP="006B73CB">
            <w:pPr>
              <w:pStyle w:val="Dates"/>
            </w:pPr>
          </w:p>
          <w:p w14:paraId="55D6BFD3" w14:textId="77777777" w:rsidR="007B3ECE" w:rsidRDefault="007B3ECE" w:rsidP="006B73CB">
            <w:pPr>
              <w:pStyle w:val="Dates"/>
            </w:pPr>
          </w:p>
          <w:p w14:paraId="63343428" w14:textId="77777777" w:rsidR="0004367F" w:rsidRDefault="0004367F" w:rsidP="0004367F">
            <w:pPr>
              <w:pStyle w:val="Dates"/>
              <w:jc w:val="left"/>
            </w:pPr>
          </w:p>
          <w:p w14:paraId="596AC5DB" w14:textId="3E126833" w:rsidR="006B73CB" w:rsidRDefault="006B73CB" w:rsidP="0004367F">
            <w:pPr>
              <w:pStyle w:val="Dates"/>
            </w:pPr>
            <w:proofErr w:type="gramStart"/>
            <w:r>
              <w:t>02.2019 :</w:t>
            </w:r>
            <w:proofErr w:type="gramEnd"/>
            <w:r>
              <w:t xml:space="preserve"> </w:t>
            </w:r>
            <w:r w:rsidR="0055437D">
              <w:t>11.20</w:t>
            </w:r>
            <w:r w:rsidR="001C6A84">
              <w:t>19</w:t>
            </w:r>
            <w:r>
              <w:t xml:space="preserve"> </w:t>
            </w:r>
          </w:p>
        </w:tc>
      </w:tr>
      <w:tr w:rsidR="006B73CB" w:rsidRPr="00DE7766" w14:paraId="075BE1D5" w14:textId="77777777" w:rsidTr="0041386F">
        <w:trPr>
          <w:trHeight w:val="93"/>
        </w:trPr>
        <w:tc>
          <w:tcPr>
            <w:tcW w:w="8711" w:type="dxa"/>
            <w:gridSpan w:val="2"/>
          </w:tcPr>
          <w:p w14:paraId="7FDA6683" w14:textId="77777777" w:rsidR="006B73CB" w:rsidRPr="00397B6D" w:rsidRDefault="006B73CB" w:rsidP="006B73CB">
            <w:pPr>
              <w:ind w:left="432"/>
              <w:rPr>
                <w:i/>
              </w:rPr>
            </w:pPr>
            <w:r w:rsidRPr="00397B6D">
              <w:rPr>
                <w:i/>
              </w:rPr>
              <w:t xml:space="preserve">The City of Oxnard, CA, via Apple One </w:t>
            </w:r>
          </w:p>
          <w:p w14:paraId="13104900" w14:textId="77777777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>Exemplified adaptability by changing to Finance Department needs: Mail Room, Accounts Receivable, Payroll, Purchasing</w:t>
            </w:r>
          </w:p>
          <w:p w14:paraId="340B03E1" w14:textId="41C73A31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>Audit of account funds, debits, credits and record Journal Entries into the General Ledger</w:t>
            </w:r>
          </w:p>
          <w:p w14:paraId="4DC04BC3" w14:textId="5BE86B1C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 xml:space="preserve">Managed internal data queries and reports using a combination of </w:t>
            </w:r>
            <w:r w:rsidR="00A6607D">
              <w:t>E</w:t>
            </w:r>
            <w:r w:rsidRPr="00074362">
              <w:t>xcel and proprietary software</w:t>
            </w:r>
          </w:p>
          <w:p w14:paraId="21BB3D8D" w14:textId="77777777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>Using HDEIP structure, optimized to mail procedure to operate at 40% increased efficiency</w:t>
            </w:r>
          </w:p>
          <w:p w14:paraId="6F15AEFD" w14:textId="7B38C808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 xml:space="preserve">Developed </w:t>
            </w:r>
            <w:r>
              <w:t xml:space="preserve">RPA structures </w:t>
            </w:r>
            <w:r w:rsidRPr="00074362">
              <w:t>advanced excel formulas to clean and rest</w:t>
            </w:r>
            <w:r>
              <w:t>ructure</w:t>
            </w:r>
            <w:r w:rsidRPr="00074362">
              <w:t xml:space="preserve"> data for data queries and account reconciliations</w:t>
            </w:r>
          </w:p>
          <w:p w14:paraId="566E9B5D" w14:textId="54A090DC" w:rsidR="00074362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>Executed advanced excel formulas and pivot tables / graphs to synthesized large data sets for decision making and report justification</w:t>
            </w:r>
          </w:p>
          <w:p w14:paraId="34504B0C" w14:textId="2C261B08" w:rsidR="006B73CB" w:rsidRDefault="00074362" w:rsidP="00074362">
            <w:pPr>
              <w:pStyle w:val="ListParagraph"/>
              <w:numPr>
                <w:ilvl w:val="0"/>
                <w:numId w:val="27"/>
              </w:numPr>
            </w:pPr>
            <w:r w:rsidRPr="00074362">
              <w:t>Delivered forward facing customer support throughout accounting process of local hospitality tax</w:t>
            </w:r>
            <w:r w:rsidRPr="00074362">
              <w:br/>
            </w:r>
            <w:r>
              <w:t xml:space="preserve">and </w:t>
            </w:r>
            <w:r w:rsidRPr="00074362">
              <w:t>managed vendor queries, requisitions, encumbrances and purchase orders</w:t>
            </w:r>
          </w:p>
        </w:tc>
      </w:tr>
      <w:tr w:rsidR="00300698" w:rsidRPr="00DE7766" w14:paraId="1BE811FF" w14:textId="77777777" w:rsidTr="00397B6D">
        <w:trPr>
          <w:trHeight w:val="93"/>
        </w:trPr>
        <w:tc>
          <w:tcPr>
            <w:tcW w:w="6480" w:type="dxa"/>
          </w:tcPr>
          <w:p w14:paraId="4D98CAED" w14:textId="49983875" w:rsidR="00300698" w:rsidRPr="00DE7766" w:rsidRDefault="002C0C39" w:rsidP="007D5AB6">
            <w:pPr>
              <w:pStyle w:val="Heading2"/>
            </w:pPr>
            <w:r>
              <w:t>Supervising Life Agent</w:t>
            </w:r>
          </w:p>
        </w:tc>
        <w:tc>
          <w:tcPr>
            <w:tcW w:w="2231" w:type="dxa"/>
          </w:tcPr>
          <w:p w14:paraId="79ADCEEB" w14:textId="3FA18A13" w:rsidR="00300698" w:rsidRPr="00DE7766" w:rsidRDefault="002C0C39" w:rsidP="006B73CB">
            <w:pPr>
              <w:pStyle w:val="Dates"/>
            </w:pPr>
            <w:proofErr w:type="gramStart"/>
            <w:r>
              <w:t xml:space="preserve">01.2018 </w:t>
            </w:r>
            <w:r w:rsidR="00E0377F">
              <w:t>:</w:t>
            </w:r>
            <w:proofErr w:type="gramEnd"/>
            <w:r>
              <w:t xml:space="preserve"> </w:t>
            </w:r>
            <w:r w:rsidR="00F94532">
              <w:t>10.201</w:t>
            </w:r>
            <w:r w:rsidR="00C9228D">
              <w:t>8</w:t>
            </w:r>
          </w:p>
        </w:tc>
      </w:tr>
    </w:tbl>
    <w:p w14:paraId="7AF9E394" w14:textId="0697CF03" w:rsidR="00033380" w:rsidRPr="0010077D" w:rsidRDefault="00F94532" w:rsidP="00A6607D">
      <w:pPr>
        <w:pStyle w:val="Location"/>
      </w:pPr>
      <w:r>
        <w:t>The Cohen &amp; Cohen Agency</w:t>
      </w:r>
      <w:r w:rsidR="000A41DD">
        <w:t>, Simi Valley CA</w:t>
      </w:r>
    </w:p>
    <w:p w14:paraId="5F9CA737" w14:textId="23C3AF9B" w:rsidR="00033380" w:rsidRPr="0010077D" w:rsidRDefault="0020688C" w:rsidP="00033380">
      <w:pPr>
        <w:pStyle w:val="ListParagraph"/>
      </w:pPr>
      <w:r>
        <w:t xml:space="preserve">Synthesized day to day activity and clarified communication of tailored </w:t>
      </w:r>
      <w:r w:rsidR="001159DF">
        <w:t xml:space="preserve">individualized </w:t>
      </w:r>
      <w:r>
        <w:t xml:space="preserve">solutions </w:t>
      </w:r>
    </w:p>
    <w:p w14:paraId="17C7CBF7" w14:textId="3B517F8E" w:rsidR="00300698" w:rsidRDefault="000A41DD" w:rsidP="00300698">
      <w:pPr>
        <w:pStyle w:val="ListParagraph"/>
      </w:pPr>
      <w:r>
        <w:t xml:space="preserve">Contributed to the launch, education and troubleshooting of mobile based CRM software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300698" w:rsidRPr="00DE7766" w14:paraId="5ABC5270" w14:textId="77777777" w:rsidTr="005C0355">
        <w:trPr>
          <w:trHeight w:val="216"/>
        </w:trPr>
        <w:tc>
          <w:tcPr>
            <w:tcW w:w="6427" w:type="dxa"/>
          </w:tcPr>
          <w:p w14:paraId="66E8742E" w14:textId="6EFEA415" w:rsidR="00300698" w:rsidRPr="00DE7766" w:rsidRDefault="00E0377F" w:rsidP="00FA4C77">
            <w:pPr>
              <w:pStyle w:val="Heading2"/>
            </w:pPr>
            <w:r>
              <w:t>Curriculum Development Team Lead</w:t>
            </w:r>
          </w:p>
        </w:tc>
        <w:tc>
          <w:tcPr>
            <w:tcW w:w="2213" w:type="dxa"/>
          </w:tcPr>
          <w:p w14:paraId="7EBE046A" w14:textId="1E55EA75" w:rsidR="00300698" w:rsidRPr="00DE7766" w:rsidRDefault="00E0377F" w:rsidP="00FA4C77">
            <w:pPr>
              <w:pStyle w:val="Dates"/>
            </w:pPr>
            <w:proofErr w:type="gramStart"/>
            <w:r>
              <w:t>03.2017 :</w:t>
            </w:r>
            <w:proofErr w:type="gramEnd"/>
            <w:r>
              <w:t xml:space="preserve"> 07.2017</w:t>
            </w:r>
          </w:p>
        </w:tc>
      </w:tr>
    </w:tbl>
    <w:p w14:paraId="51DB2BBF" w14:textId="36CC1EC0" w:rsidR="00300698" w:rsidRPr="0010077D" w:rsidRDefault="00E0377F" w:rsidP="00234BFD">
      <w:pPr>
        <w:pStyle w:val="Location"/>
      </w:pPr>
      <w:proofErr w:type="spellStart"/>
      <w:r>
        <w:t>STEMFul</w:t>
      </w:r>
      <w:proofErr w:type="spellEnd"/>
      <w:r>
        <w:t xml:space="preserve"> and Bricks 4 </w:t>
      </w:r>
      <w:proofErr w:type="spellStart"/>
      <w:r>
        <w:t>Kidz</w:t>
      </w:r>
      <w:proofErr w:type="spellEnd"/>
      <w:r w:rsidR="000A41DD">
        <w:t>, San Francisco CA</w:t>
      </w:r>
    </w:p>
    <w:p w14:paraId="602A1560" w14:textId="0A5B3D5B" w:rsidR="00300698" w:rsidRPr="0010077D" w:rsidRDefault="000A41DD" w:rsidP="00300698">
      <w:pPr>
        <w:pStyle w:val="ListParagraph"/>
      </w:pPr>
      <w:r>
        <w:t>S</w:t>
      </w:r>
      <w:r w:rsidR="00234BFD">
        <w:t xml:space="preserve">ystematized </w:t>
      </w:r>
      <w:r>
        <w:t xml:space="preserve">first </w:t>
      </w:r>
      <w:r w:rsidR="00234BFD">
        <w:t>proactive restorative</w:t>
      </w:r>
      <w:r w:rsidR="00E0377F">
        <w:t xml:space="preserve"> justice practices for classro</w:t>
      </w:r>
      <w:r w:rsidR="00234BFD">
        <w:t>om discipline</w:t>
      </w:r>
      <w:r>
        <w:t xml:space="preserve"> </w:t>
      </w:r>
    </w:p>
    <w:p w14:paraId="62117F1E" w14:textId="18759E96" w:rsidR="00F7725C" w:rsidRDefault="00234BFD" w:rsidP="00300698">
      <w:pPr>
        <w:pStyle w:val="ListParagraph"/>
      </w:pPr>
      <w:r>
        <w:t>Expanded</w:t>
      </w:r>
      <w:r w:rsidR="000A41DD">
        <w:t xml:space="preserve"> programs reach by adapting </w:t>
      </w:r>
      <w:r w:rsidR="0056634B">
        <w:t xml:space="preserve">4 </w:t>
      </w:r>
      <w:r w:rsidR="000A41DD">
        <w:t xml:space="preserve">inaugural Spanish classes and </w:t>
      </w:r>
      <w:r w:rsidR="0056634B">
        <w:t xml:space="preserve">5 </w:t>
      </w:r>
      <w:r w:rsidR="000A41DD">
        <w:t>weekly camps</w:t>
      </w:r>
    </w:p>
    <w:p w14:paraId="4982FFA8" w14:textId="4ABA7AA8" w:rsidR="00300698" w:rsidRDefault="000A41DD" w:rsidP="00300698">
      <w:pPr>
        <w:pStyle w:val="ListParagraph"/>
      </w:pPr>
      <w:r>
        <w:t>R</w:t>
      </w:r>
      <w:r w:rsidR="00F7725C">
        <w:t>esearch</w:t>
      </w:r>
      <w:r w:rsidR="0060780A">
        <w:t>ed</w:t>
      </w:r>
      <w:r w:rsidR="00F7725C">
        <w:t xml:space="preserve"> and organiz</w:t>
      </w:r>
      <w:r>
        <w:t xml:space="preserve">ed </w:t>
      </w:r>
      <w:r w:rsidR="00F7725C">
        <w:t xml:space="preserve">STEM enrichment activities with diverse </w:t>
      </w:r>
      <w:r>
        <w:t xml:space="preserve">complexity </w:t>
      </w:r>
      <w:r w:rsidR="00FA4C77">
        <w:t xml:space="preserve"> 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106"/>
        <w:gridCol w:w="2694"/>
      </w:tblGrid>
      <w:tr w:rsidR="00300698" w:rsidRPr="00DE7766" w14:paraId="2AD17407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196AC91" w14:textId="7825F7BE" w:rsidR="00300698" w:rsidRPr="00D97489" w:rsidRDefault="00F7725C" w:rsidP="007D5AB6">
            <w:pPr>
              <w:pStyle w:val="Heading2"/>
            </w:pPr>
            <w:r>
              <w:t>Mathematics and Chemistry Teacher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C671D07" w14:textId="4A335B97" w:rsidR="00300698" w:rsidRPr="00D97489" w:rsidRDefault="00F7725C" w:rsidP="006962EF">
            <w:pPr>
              <w:pStyle w:val="Dates"/>
            </w:pPr>
            <w:proofErr w:type="gramStart"/>
            <w:r>
              <w:t>09.2013 :</w:t>
            </w:r>
            <w:proofErr w:type="gramEnd"/>
            <w:r>
              <w:t xml:space="preserve"> 07.2016</w:t>
            </w:r>
          </w:p>
        </w:tc>
      </w:tr>
    </w:tbl>
    <w:p w14:paraId="405D0C41" w14:textId="471D2042" w:rsidR="00300698" w:rsidRDefault="00F7725C" w:rsidP="00300698">
      <w:pPr>
        <w:pStyle w:val="Location"/>
        <w:rPr>
          <w:i w:val="0"/>
        </w:rPr>
      </w:pPr>
      <w:r>
        <w:t>ARISE High School</w:t>
      </w:r>
      <w:r w:rsidR="000A41DD">
        <w:t>, Oakland CA</w:t>
      </w:r>
    </w:p>
    <w:p w14:paraId="4CAC000A" w14:textId="4283EBAD" w:rsidR="00300698" w:rsidRPr="00D4662D" w:rsidRDefault="00457293" w:rsidP="00300698">
      <w:pPr>
        <w:pStyle w:val="ListParagraph"/>
      </w:pPr>
      <w:r>
        <w:t xml:space="preserve">Planned, developed and executed all aspects of curriculum, updating content to CC and NGSS </w:t>
      </w:r>
    </w:p>
    <w:p w14:paraId="7D8A6515" w14:textId="690D1D97" w:rsidR="00300698" w:rsidRPr="00D4662D" w:rsidRDefault="00457293" w:rsidP="00300698">
      <w:pPr>
        <w:pStyle w:val="ListParagraph"/>
      </w:pPr>
      <w:r>
        <w:t>Led STEM cultural paradigm shift of subject matter, leading to 97 percent success rate</w:t>
      </w:r>
    </w:p>
    <w:p w14:paraId="46A37E7A" w14:textId="719892F6" w:rsidR="002425A8" w:rsidRDefault="00457293" w:rsidP="002425A8">
      <w:pPr>
        <w:pStyle w:val="ListParagraph"/>
      </w:pPr>
      <w:r>
        <w:t xml:space="preserve">Innovated use of CRM software to streamline communication between </w:t>
      </w:r>
      <w:r w:rsidR="0056634B">
        <w:t>agents of education</w:t>
      </w:r>
    </w:p>
    <w:p w14:paraId="777CD81E" w14:textId="783AAC21" w:rsidR="00300698" w:rsidRPr="00FA7C5E" w:rsidRDefault="002425A8" w:rsidP="00FA7C5E">
      <w:pPr>
        <w:ind w:left="360"/>
      </w:pPr>
      <w:r w:rsidRPr="002425A8">
        <w:lastRenderedPageBreak/>
        <w:t xml:space="preserve">ADDDITINONAL POSITIONS: </w:t>
      </w:r>
      <w:r w:rsidR="00323A37">
        <w:rPr>
          <w:b/>
        </w:rPr>
        <w:t>T</w:t>
      </w:r>
      <w:r w:rsidR="00323A37" w:rsidRPr="002425A8">
        <w:rPr>
          <w:b/>
        </w:rPr>
        <w:t xml:space="preserve">eaching </w:t>
      </w:r>
      <w:r w:rsidR="00323A37">
        <w:rPr>
          <w:b/>
        </w:rPr>
        <w:t>A</w:t>
      </w:r>
      <w:r w:rsidR="00323A37" w:rsidRPr="002425A8">
        <w:rPr>
          <w:b/>
        </w:rPr>
        <w:t xml:space="preserve">ssistant, </w:t>
      </w:r>
      <w:r w:rsidR="00323A37">
        <w:rPr>
          <w:b/>
        </w:rPr>
        <w:t>S</w:t>
      </w:r>
      <w:r w:rsidR="00323A37" w:rsidRPr="002425A8">
        <w:rPr>
          <w:b/>
        </w:rPr>
        <w:t xml:space="preserve">tudent </w:t>
      </w:r>
      <w:r w:rsidR="00323A37">
        <w:rPr>
          <w:b/>
        </w:rPr>
        <w:t>C</w:t>
      </w:r>
      <w:r w:rsidR="00323A37" w:rsidRPr="002425A8">
        <w:rPr>
          <w:b/>
        </w:rPr>
        <w:t xml:space="preserve">oord., </w:t>
      </w:r>
      <w:r w:rsidR="00323A37">
        <w:rPr>
          <w:b/>
        </w:rPr>
        <w:t>E</w:t>
      </w:r>
      <w:r w:rsidR="00323A37" w:rsidRPr="002425A8">
        <w:rPr>
          <w:b/>
        </w:rPr>
        <w:t xml:space="preserve">vent </w:t>
      </w:r>
      <w:r w:rsidR="00323A37">
        <w:rPr>
          <w:b/>
        </w:rPr>
        <w:t>A</w:t>
      </w:r>
      <w:r w:rsidR="00323A37" w:rsidRPr="002425A8">
        <w:rPr>
          <w:b/>
        </w:rPr>
        <w:t>ttendant</w:t>
      </w:r>
      <w:r w:rsidR="00323A37">
        <w:rPr>
          <w:b/>
        </w:rPr>
        <w:t xml:space="preserve"> / Clerk</w:t>
      </w:r>
      <w:r w:rsidR="00323A37" w:rsidRPr="002425A8">
        <w:rPr>
          <w:b/>
        </w:rPr>
        <w:t xml:space="preserve">, </w:t>
      </w:r>
      <w:r w:rsidR="00323A37">
        <w:rPr>
          <w:b/>
        </w:rPr>
        <w:t>L</w:t>
      </w:r>
      <w:r w:rsidR="00323A37" w:rsidRPr="002425A8">
        <w:rPr>
          <w:b/>
        </w:rPr>
        <w:t xml:space="preserve">ab </w:t>
      </w:r>
      <w:r w:rsidR="00323A37">
        <w:rPr>
          <w:b/>
        </w:rPr>
        <w:t>M</w:t>
      </w:r>
      <w:r w:rsidR="00323A37" w:rsidRPr="002425A8">
        <w:rPr>
          <w:b/>
        </w:rPr>
        <w:t>onitor</w:t>
      </w:r>
      <w:r w:rsidR="00323A37">
        <w:rPr>
          <w:b/>
        </w:rPr>
        <w:t xml:space="preserve"> </w:t>
      </w:r>
      <w:r w:rsidR="00323A37" w:rsidRPr="002425A8">
        <w:rPr>
          <w:b/>
        </w:rPr>
        <w:t>/</w:t>
      </w:r>
      <w:r w:rsidR="00323A37">
        <w:rPr>
          <w:b/>
        </w:rPr>
        <w:t xml:space="preserve"> IT</w:t>
      </w:r>
      <w:r w:rsidR="00323A37" w:rsidRPr="002425A8">
        <w:rPr>
          <w:b/>
        </w:rPr>
        <w:t xml:space="preserve">, </w:t>
      </w:r>
      <w:r w:rsidR="00323A37">
        <w:rPr>
          <w:b/>
        </w:rPr>
        <w:t>P</w:t>
      </w:r>
      <w:r w:rsidR="00323A37" w:rsidRPr="002425A8">
        <w:rPr>
          <w:b/>
        </w:rPr>
        <w:t>eer-to-</w:t>
      </w:r>
      <w:r w:rsidR="00323A37">
        <w:rPr>
          <w:b/>
        </w:rPr>
        <w:t>P</w:t>
      </w:r>
      <w:r w:rsidR="00323A37" w:rsidRPr="002425A8">
        <w:rPr>
          <w:b/>
        </w:rPr>
        <w:t xml:space="preserve">eer </w:t>
      </w:r>
      <w:r w:rsidR="00323A37">
        <w:rPr>
          <w:b/>
        </w:rPr>
        <w:t>T</w:t>
      </w:r>
      <w:r w:rsidR="00323A37" w:rsidRPr="002425A8">
        <w:rPr>
          <w:b/>
        </w:rPr>
        <w:t>utor</w:t>
      </w:r>
    </w:p>
    <w:sectPr w:rsidR="00300698" w:rsidRPr="00FA7C5E" w:rsidSect="00821DC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922FF" w14:textId="77777777" w:rsidR="00572200" w:rsidRDefault="00572200" w:rsidP="00580C51">
      <w:pPr>
        <w:spacing w:before="0" w:after="0" w:line="240" w:lineRule="auto"/>
      </w:pPr>
      <w:r>
        <w:separator/>
      </w:r>
    </w:p>
  </w:endnote>
  <w:endnote w:type="continuationSeparator" w:id="0">
    <w:p w14:paraId="392EC69A" w14:textId="77777777" w:rsidR="00572200" w:rsidRDefault="0057220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D0535" w14:textId="77777777" w:rsidR="00572200" w:rsidRDefault="0057220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1EDFB52" w14:textId="77777777" w:rsidR="00572200" w:rsidRDefault="0057220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15356A4"/>
    <w:multiLevelType w:val="hybridMultilevel"/>
    <w:tmpl w:val="17C43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3789D"/>
    <w:multiLevelType w:val="hybridMultilevel"/>
    <w:tmpl w:val="F7CA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63AC6"/>
    <w:multiLevelType w:val="hybridMultilevel"/>
    <w:tmpl w:val="EFA2D81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7F662BC"/>
    <w:multiLevelType w:val="hybridMultilevel"/>
    <w:tmpl w:val="32D6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26C07"/>
    <w:multiLevelType w:val="hybridMultilevel"/>
    <w:tmpl w:val="404E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52664"/>
    <w:multiLevelType w:val="hybridMultilevel"/>
    <w:tmpl w:val="228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3DF101F"/>
    <w:multiLevelType w:val="hybridMultilevel"/>
    <w:tmpl w:val="1E1A43A2"/>
    <w:lvl w:ilvl="0" w:tplc="0D446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16"/>
  </w:num>
  <w:num w:numId="21">
    <w:abstractNumId w:val="24"/>
  </w:num>
  <w:num w:numId="22">
    <w:abstractNumId w:val="24"/>
  </w:num>
  <w:num w:numId="23">
    <w:abstractNumId w:val="24"/>
  </w:num>
  <w:num w:numId="24">
    <w:abstractNumId w:val="11"/>
  </w:num>
  <w:num w:numId="25">
    <w:abstractNumId w:val="17"/>
  </w:num>
  <w:num w:numId="26">
    <w:abstractNumId w:val="15"/>
  </w:num>
  <w:num w:numId="27">
    <w:abstractNumId w:val="18"/>
  </w:num>
  <w:num w:numId="28">
    <w:abstractNumId w:val="2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74"/>
    <w:rsid w:val="000022EB"/>
    <w:rsid w:val="00012E65"/>
    <w:rsid w:val="000214BD"/>
    <w:rsid w:val="00023539"/>
    <w:rsid w:val="00033380"/>
    <w:rsid w:val="00034F0A"/>
    <w:rsid w:val="00036382"/>
    <w:rsid w:val="0004367F"/>
    <w:rsid w:val="00043D9C"/>
    <w:rsid w:val="0006276C"/>
    <w:rsid w:val="000701B2"/>
    <w:rsid w:val="00074362"/>
    <w:rsid w:val="00075E73"/>
    <w:rsid w:val="00081583"/>
    <w:rsid w:val="000A41DD"/>
    <w:rsid w:val="000B0EE9"/>
    <w:rsid w:val="000F6170"/>
    <w:rsid w:val="0010077D"/>
    <w:rsid w:val="001134A8"/>
    <w:rsid w:val="001159DF"/>
    <w:rsid w:val="00116379"/>
    <w:rsid w:val="0013567F"/>
    <w:rsid w:val="00165BAF"/>
    <w:rsid w:val="00177AA8"/>
    <w:rsid w:val="001833F6"/>
    <w:rsid w:val="001B4B27"/>
    <w:rsid w:val="001C6A84"/>
    <w:rsid w:val="0020688C"/>
    <w:rsid w:val="00234BFD"/>
    <w:rsid w:val="002425A8"/>
    <w:rsid w:val="0025418C"/>
    <w:rsid w:val="00264F92"/>
    <w:rsid w:val="0026627C"/>
    <w:rsid w:val="002869B4"/>
    <w:rsid w:val="002911C8"/>
    <w:rsid w:val="002A0B18"/>
    <w:rsid w:val="002C0C39"/>
    <w:rsid w:val="002C56D8"/>
    <w:rsid w:val="002D7729"/>
    <w:rsid w:val="00300698"/>
    <w:rsid w:val="00301257"/>
    <w:rsid w:val="00306C2A"/>
    <w:rsid w:val="00320B60"/>
    <w:rsid w:val="00321E67"/>
    <w:rsid w:val="00323A37"/>
    <w:rsid w:val="00323AAA"/>
    <w:rsid w:val="00336B91"/>
    <w:rsid w:val="00361AFB"/>
    <w:rsid w:val="003626D2"/>
    <w:rsid w:val="003702CA"/>
    <w:rsid w:val="00374E86"/>
    <w:rsid w:val="00375877"/>
    <w:rsid w:val="00377AA5"/>
    <w:rsid w:val="00397B6D"/>
    <w:rsid w:val="003B17A3"/>
    <w:rsid w:val="003C1140"/>
    <w:rsid w:val="003F5303"/>
    <w:rsid w:val="0041118B"/>
    <w:rsid w:val="0041386F"/>
    <w:rsid w:val="00457293"/>
    <w:rsid w:val="004D070F"/>
    <w:rsid w:val="004D6619"/>
    <w:rsid w:val="004E0074"/>
    <w:rsid w:val="005329C6"/>
    <w:rsid w:val="0055437D"/>
    <w:rsid w:val="00557584"/>
    <w:rsid w:val="0056634B"/>
    <w:rsid w:val="00572200"/>
    <w:rsid w:val="00580C51"/>
    <w:rsid w:val="00595CE2"/>
    <w:rsid w:val="005C0355"/>
    <w:rsid w:val="005C3377"/>
    <w:rsid w:val="005C5D33"/>
    <w:rsid w:val="005E216D"/>
    <w:rsid w:val="005E75E5"/>
    <w:rsid w:val="0060780A"/>
    <w:rsid w:val="006241AF"/>
    <w:rsid w:val="006962EF"/>
    <w:rsid w:val="006B03E3"/>
    <w:rsid w:val="006B73CB"/>
    <w:rsid w:val="006D3006"/>
    <w:rsid w:val="006D58B5"/>
    <w:rsid w:val="006E2432"/>
    <w:rsid w:val="007001D6"/>
    <w:rsid w:val="00707CDC"/>
    <w:rsid w:val="00712F13"/>
    <w:rsid w:val="00723045"/>
    <w:rsid w:val="00765F8E"/>
    <w:rsid w:val="00790552"/>
    <w:rsid w:val="00790D50"/>
    <w:rsid w:val="007A2F12"/>
    <w:rsid w:val="007B3ECE"/>
    <w:rsid w:val="007B7BC2"/>
    <w:rsid w:val="007C5B9E"/>
    <w:rsid w:val="007C738B"/>
    <w:rsid w:val="007D5AB6"/>
    <w:rsid w:val="00821DC4"/>
    <w:rsid w:val="00823532"/>
    <w:rsid w:val="008639EB"/>
    <w:rsid w:val="0086508D"/>
    <w:rsid w:val="00866CF9"/>
    <w:rsid w:val="008B0A33"/>
    <w:rsid w:val="008B0D08"/>
    <w:rsid w:val="008D0BEF"/>
    <w:rsid w:val="008E18D5"/>
    <w:rsid w:val="00901972"/>
    <w:rsid w:val="0090731C"/>
    <w:rsid w:val="00907793"/>
    <w:rsid w:val="009077DC"/>
    <w:rsid w:val="00924D11"/>
    <w:rsid w:val="0094083D"/>
    <w:rsid w:val="00942976"/>
    <w:rsid w:val="00952F8A"/>
    <w:rsid w:val="0095438F"/>
    <w:rsid w:val="009548CA"/>
    <w:rsid w:val="00977001"/>
    <w:rsid w:val="0098080D"/>
    <w:rsid w:val="009852B1"/>
    <w:rsid w:val="00987217"/>
    <w:rsid w:val="009B6F8C"/>
    <w:rsid w:val="00A07D6A"/>
    <w:rsid w:val="00A130FD"/>
    <w:rsid w:val="00A32841"/>
    <w:rsid w:val="00A357EB"/>
    <w:rsid w:val="00A6607D"/>
    <w:rsid w:val="00A84E65"/>
    <w:rsid w:val="00AA1ACB"/>
    <w:rsid w:val="00AC26FD"/>
    <w:rsid w:val="00AF0D04"/>
    <w:rsid w:val="00AF1168"/>
    <w:rsid w:val="00B54803"/>
    <w:rsid w:val="00B56D2C"/>
    <w:rsid w:val="00B75150"/>
    <w:rsid w:val="00B91775"/>
    <w:rsid w:val="00B97A1E"/>
    <w:rsid w:val="00BB2B3D"/>
    <w:rsid w:val="00BC249D"/>
    <w:rsid w:val="00C069B4"/>
    <w:rsid w:val="00C302EE"/>
    <w:rsid w:val="00C43F57"/>
    <w:rsid w:val="00C44AFB"/>
    <w:rsid w:val="00C55F0B"/>
    <w:rsid w:val="00C57C87"/>
    <w:rsid w:val="00C603A3"/>
    <w:rsid w:val="00C628C7"/>
    <w:rsid w:val="00C9228D"/>
    <w:rsid w:val="00CA3151"/>
    <w:rsid w:val="00CD22BE"/>
    <w:rsid w:val="00CE1C62"/>
    <w:rsid w:val="00D3324E"/>
    <w:rsid w:val="00D449BA"/>
    <w:rsid w:val="00D4662D"/>
    <w:rsid w:val="00D575F4"/>
    <w:rsid w:val="00D720EA"/>
    <w:rsid w:val="00D97489"/>
    <w:rsid w:val="00DD66F7"/>
    <w:rsid w:val="00DE7766"/>
    <w:rsid w:val="00E0377F"/>
    <w:rsid w:val="00E33FCE"/>
    <w:rsid w:val="00E46DAD"/>
    <w:rsid w:val="00E64C2A"/>
    <w:rsid w:val="00E85ACE"/>
    <w:rsid w:val="00EF300F"/>
    <w:rsid w:val="00EF7037"/>
    <w:rsid w:val="00F257F3"/>
    <w:rsid w:val="00F510D1"/>
    <w:rsid w:val="00F7725C"/>
    <w:rsid w:val="00F857E0"/>
    <w:rsid w:val="00F94532"/>
    <w:rsid w:val="00FA4C77"/>
    <w:rsid w:val="00FA70C6"/>
    <w:rsid w:val="00FA7C5E"/>
    <w:rsid w:val="00FE134D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51EB5"/>
  <w15:docId w15:val="{1D397B0B-72BB-4665-BC27-98DAE926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663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34B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924D11"/>
    <w:rPr>
      <w:rFonts w:asciiTheme="minorHAnsi" w:hAnsiTheme="minorHAnsi"/>
      <w:spacing w:val="10"/>
      <w:sz w:val="16"/>
      <w:szCs w:val="16"/>
    </w:rPr>
  </w:style>
  <w:style w:type="character" w:customStyle="1" w:styleId="lt-line-clampraw-line">
    <w:name w:val="lt-line-clamp__raw-line"/>
    <w:basedOn w:val="DefaultParagraphFont"/>
    <w:rsid w:val="0007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esus-leyv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jleyva82" TargetMode="External"/><Relationship Id="rId4" Type="http://schemas.openxmlformats.org/officeDocument/2006/relationships/styles" Target="styles.xml"/><Relationship Id="rId9" Type="http://schemas.openxmlformats.org/officeDocument/2006/relationships/hyperlink" Target="mailto:Jleyva82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yv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8C0E254D5B4777980C65D18F21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6E7D-2760-4F80-9151-57C865184D63}"/>
      </w:docPartPr>
      <w:docPartBody>
        <w:p w:rsidR="00615A35" w:rsidRDefault="00615A35">
          <w:pPr>
            <w:pStyle w:val="CE8C0E254D5B4777980C65D18F218C8D"/>
          </w:pPr>
          <w:r>
            <w:t>Summary</w:t>
          </w:r>
        </w:p>
      </w:docPartBody>
    </w:docPart>
    <w:docPart>
      <w:docPartPr>
        <w:name w:val="7309A6BCDA0147BF8AF9D709A3B28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3089-2958-408D-B23C-88A97D53582A}"/>
      </w:docPartPr>
      <w:docPartBody>
        <w:p w:rsidR="00615A35" w:rsidRDefault="00615A35">
          <w:pPr>
            <w:pStyle w:val="7309A6BCDA0147BF8AF9D709A3B28183"/>
          </w:pPr>
          <w:r>
            <w:t>Computer skills</w:t>
          </w:r>
        </w:p>
      </w:docPartBody>
    </w:docPart>
    <w:docPart>
      <w:docPartPr>
        <w:name w:val="006C9D4587E14D13810AC78605C0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0C1F3-F558-4590-A49B-EA7B8DD0311F}"/>
      </w:docPartPr>
      <w:docPartBody>
        <w:p w:rsidR="00000000" w:rsidRDefault="00D20123" w:rsidP="00D20123">
          <w:pPr>
            <w:pStyle w:val="006C9D4587E14D13810AC78605C0C0C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35"/>
    <w:rsid w:val="005751DA"/>
    <w:rsid w:val="005F4C40"/>
    <w:rsid w:val="00615A35"/>
    <w:rsid w:val="007D06AC"/>
    <w:rsid w:val="0085707E"/>
    <w:rsid w:val="00A62230"/>
    <w:rsid w:val="00BB3839"/>
    <w:rsid w:val="00CA2131"/>
    <w:rsid w:val="00D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9DA780A76A40E1BAD9AF04F2158892">
    <w:name w:val="0B9DA780A76A40E1BAD9AF04F2158892"/>
  </w:style>
  <w:style w:type="paragraph" w:customStyle="1" w:styleId="166469F88450407DBCC07C2BD8907AF1">
    <w:name w:val="166469F88450407DBCC07C2BD8907AF1"/>
  </w:style>
  <w:style w:type="paragraph" w:customStyle="1" w:styleId="8C02F149D2F1498D8C7B1C616F2D3B91">
    <w:name w:val="8C02F149D2F1498D8C7B1C616F2D3B91"/>
  </w:style>
  <w:style w:type="paragraph" w:customStyle="1" w:styleId="DFC3A82B91904C58A7FD97E2ABC2FFA9">
    <w:name w:val="DFC3A82B91904C58A7FD97E2ABC2FFA9"/>
  </w:style>
  <w:style w:type="paragraph" w:customStyle="1" w:styleId="6F0C1486FB1C4FE0A5B0586E7CC45D75">
    <w:name w:val="6F0C1486FB1C4FE0A5B0586E7CC45D75"/>
  </w:style>
  <w:style w:type="paragraph" w:customStyle="1" w:styleId="CE8C0E254D5B4777980C65D18F218C8D">
    <w:name w:val="CE8C0E254D5B4777980C65D18F218C8D"/>
  </w:style>
  <w:style w:type="paragraph" w:customStyle="1" w:styleId="45B21EC0F325448889F6A44AC6496465">
    <w:name w:val="45B21EC0F325448889F6A44AC6496465"/>
  </w:style>
  <w:style w:type="paragraph" w:customStyle="1" w:styleId="7309A6BCDA0147BF8AF9D709A3B28183">
    <w:name w:val="7309A6BCDA0147BF8AF9D709A3B28183"/>
  </w:style>
  <w:style w:type="paragraph" w:customStyle="1" w:styleId="C2CC9D2D8CF74DA983D4B1EAABC704B2">
    <w:name w:val="C2CC9D2D8CF74DA983D4B1EAABC704B2"/>
  </w:style>
  <w:style w:type="paragraph" w:customStyle="1" w:styleId="5A0E8F4FCF514B1F85DDD311CA947421">
    <w:name w:val="5A0E8F4FCF514B1F85DDD311CA947421"/>
  </w:style>
  <w:style w:type="paragraph" w:customStyle="1" w:styleId="4362C4DC01F149DCB06B408A04957A89">
    <w:name w:val="4362C4DC01F149DCB06B408A04957A89"/>
  </w:style>
  <w:style w:type="paragraph" w:customStyle="1" w:styleId="55C624FA95CF465E9CE997AE0E97980D">
    <w:name w:val="55C624FA95CF465E9CE997AE0E97980D"/>
  </w:style>
  <w:style w:type="paragraph" w:customStyle="1" w:styleId="80E0490E5325494B9994A9071B509B36">
    <w:name w:val="80E0490E5325494B9994A9071B509B36"/>
  </w:style>
  <w:style w:type="paragraph" w:customStyle="1" w:styleId="D757A52FC4DD44DBA021BE94577C8C05">
    <w:name w:val="D757A52FC4DD44DBA021BE94577C8C05"/>
  </w:style>
  <w:style w:type="paragraph" w:customStyle="1" w:styleId="16D743BBB4624AC89055FB8E5D6FF7AB">
    <w:name w:val="16D743BBB4624AC89055FB8E5D6FF7AB"/>
  </w:style>
  <w:style w:type="paragraph" w:customStyle="1" w:styleId="9ACA1A84FE2B42A5954DD336FD6E2785">
    <w:name w:val="9ACA1A84FE2B42A5954DD336FD6E2785"/>
  </w:style>
  <w:style w:type="paragraph" w:customStyle="1" w:styleId="0736CF7A66774A1ABA647248D930B97A">
    <w:name w:val="0736CF7A66774A1ABA647248D930B97A"/>
  </w:style>
  <w:style w:type="paragraph" w:customStyle="1" w:styleId="BCD4ECE60D874FBB8BBB25F9439C6249">
    <w:name w:val="BCD4ECE60D874FBB8BBB25F9439C6249"/>
  </w:style>
  <w:style w:type="paragraph" w:customStyle="1" w:styleId="3C690841D98D45A282A9F5478A59893D">
    <w:name w:val="3C690841D98D45A282A9F5478A59893D"/>
  </w:style>
  <w:style w:type="paragraph" w:customStyle="1" w:styleId="817771587088462284A540DB24EAC8E6">
    <w:name w:val="817771587088462284A540DB24EAC8E6"/>
  </w:style>
  <w:style w:type="paragraph" w:customStyle="1" w:styleId="2B927C8B52CB4DEAAA2107311DD482FA">
    <w:name w:val="2B927C8B52CB4DEAAA2107311DD482FA"/>
  </w:style>
  <w:style w:type="paragraph" w:customStyle="1" w:styleId="B9642DA901774738B07D29376F5CC6B1">
    <w:name w:val="B9642DA901774738B07D29376F5CC6B1"/>
  </w:style>
  <w:style w:type="paragraph" w:customStyle="1" w:styleId="8D29B0FD90884E8F8C60298E8727AD32">
    <w:name w:val="8D29B0FD90884E8F8C60298E8727AD32"/>
  </w:style>
  <w:style w:type="paragraph" w:customStyle="1" w:styleId="1C134A84054B43DB9D2A4C9F997F5A7E">
    <w:name w:val="1C134A84054B43DB9D2A4C9F997F5A7E"/>
  </w:style>
  <w:style w:type="paragraph" w:customStyle="1" w:styleId="532022EC383A4F66A7CF7DEC3B5652DE">
    <w:name w:val="532022EC383A4F66A7CF7DEC3B5652DE"/>
  </w:style>
  <w:style w:type="paragraph" w:customStyle="1" w:styleId="4CD00A1ACAA24358ACC58E1FDEAA0B8B">
    <w:name w:val="4CD00A1ACAA24358ACC58E1FDEAA0B8B"/>
  </w:style>
  <w:style w:type="paragraph" w:customStyle="1" w:styleId="C475DE9E81D7457B8FB0DC2DBA35F66E">
    <w:name w:val="C475DE9E81D7457B8FB0DC2DBA35F66E"/>
  </w:style>
  <w:style w:type="paragraph" w:customStyle="1" w:styleId="78D6009796B342AD9D0CB91A4C39982A">
    <w:name w:val="78D6009796B342AD9D0CB91A4C39982A"/>
  </w:style>
  <w:style w:type="paragraph" w:customStyle="1" w:styleId="4339DBA333C640BFA1E7C095629DAFF1">
    <w:name w:val="4339DBA333C640BFA1E7C095629DAFF1"/>
  </w:style>
  <w:style w:type="paragraph" w:customStyle="1" w:styleId="308E5244FA124B0FB8D3CC36E8C5726B">
    <w:name w:val="308E5244FA124B0FB8D3CC36E8C5726B"/>
  </w:style>
  <w:style w:type="paragraph" w:customStyle="1" w:styleId="6778C614EC8D42749C447F6A3D54FCEB">
    <w:name w:val="6778C614EC8D42749C447F6A3D54FCEB"/>
  </w:style>
  <w:style w:type="paragraph" w:customStyle="1" w:styleId="B22866508D3B44F594D0ED48F27F087E">
    <w:name w:val="B22866508D3B44F594D0ED48F27F087E"/>
  </w:style>
  <w:style w:type="paragraph" w:customStyle="1" w:styleId="A55B5272CEA245F884D9789148287F8A">
    <w:name w:val="A55B5272CEA245F884D9789148287F8A"/>
  </w:style>
  <w:style w:type="paragraph" w:customStyle="1" w:styleId="FAA9F2177D3E464697C30008829421C9">
    <w:name w:val="FAA9F2177D3E464697C30008829421C9"/>
  </w:style>
  <w:style w:type="paragraph" w:customStyle="1" w:styleId="7CCF47C8F7FA44FCB74061D51F5607D8">
    <w:name w:val="7CCF47C8F7FA44FCB74061D51F5607D8"/>
  </w:style>
  <w:style w:type="paragraph" w:customStyle="1" w:styleId="1069227374644BF48FF2D079D9A3FA81">
    <w:name w:val="1069227374644BF48FF2D079D9A3FA81"/>
  </w:style>
  <w:style w:type="paragraph" w:customStyle="1" w:styleId="517169E630694B108FC96B5EB6F0B6FC">
    <w:name w:val="517169E630694B108FC96B5EB6F0B6FC"/>
  </w:style>
  <w:style w:type="paragraph" w:customStyle="1" w:styleId="BC66E3EA472648419D13D6808ABD5623">
    <w:name w:val="BC66E3EA472648419D13D6808ABD5623"/>
  </w:style>
  <w:style w:type="paragraph" w:customStyle="1" w:styleId="802CECF1CDAC4461BE3A6DFB75170491">
    <w:name w:val="802CECF1CDAC4461BE3A6DFB75170491"/>
    <w:rsid w:val="00615A35"/>
  </w:style>
  <w:style w:type="paragraph" w:customStyle="1" w:styleId="95C5CE29EE58400681432AE0F61872E5">
    <w:name w:val="95C5CE29EE58400681432AE0F61872E5"/>
    <w:rsid w:val="00615A35"/>
  </w:style>
  <w:style w:type="paragraph" w:customStyle="1" w:styleId="0C9909993655429B9E450FB0872F133D">
    <w:name w:val="0C9909993655429B9E450FB0872F133D"/>
    <w:rsid w:val="007D06AC"/>
  </w:style>
  <w:style w:type="paragraph" w:customStyle="1" w:styleId="7C36522FEA16427A81FAE1C89117A721">
    <w:name w:val="7C36522FEA16427A81FAE1C89117A721"/>
    <w:rsid w:val="00D20123"/>
  </w:style>
  <w:style w:type="paragraph" w:customStyle="1" w:styleId="54DE1830CAFF45C286A8658A8C4AE99C">
    <w:name w:val="54DE1830CAFF45C286A8658A8C4AE99C"/>
    <w:rsid w:val="00D20123"/>
  </w:style>
  <w:style w:type="paragraph" w:customStyle="1" w:styleId="006C9D4587E14D13810AC78605C0C0CE">
    <w:name w:val="006C9D4587E14D13810AC78605C0C0CE"/>
    <w:rsid w:val="00D20123"/>
  </w:style>
  <w:style w:type="paragraph" w:customStyle="1" w:styleId="727837B029FB49D9A491208739FD0BEA">
    <w:name w:val="727837B029FB49D9A491208739FD0BEA"/>
    <w:rsid w:val="00D20123"/>
  </w:style>
  <w:style w:type="paragraph" w:customStyle="1" w:styleId="0C39011998034F5BA4CD11CD0B4F9368">
    <w:name w:val="0C39011998034F5BA4CD11CD0B4F9368"/>
    <w:rsid w:val="00D20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resume is for consideration as an applicant to the Account Clerk position with The City of Oxnard. I have recently been working in The City of Oxnard Finance department as a mail clerk and account clerk. While I started as a mail clerk in February, my capacity to learn and adapt opened for me the opportunity to move into the accounting clerk position, as a temp, in the department’s time of need. As the position now becomes open to a permanent status, I would love to continue my services for the city. I could not be prouder of how my son recently described what I do as ‘math for The City of Oxnard.’  
I have had the privilege of being trained and supervised by a wonderful team (Rod, Pam, and Ruben) as I transitioned into the accounting clerk position. As evident by my work in the finance department, I can use all of my professional and human experience to become a valuable member of the team, especially as we may operate under a state of emergency. I would love to continue to bring my mathematics background, adaptability and analytical tools to become a valuable permanent member of the finance department.      </Abstract>
  <CompanyAddress/>
  <CompanyPhone/>
  <CompanyFax/>
  <CompanyEmail>Jleyva82@gmail.com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D3EB6-5BB2-4061-A306-2197D772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49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 Clerk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 Clerk</dc:title>
  <dc:subject>the city of oxnard: the city that cares</dc:subject>
  <dc:creator>Jesus Leyva</dc:creator>
  <cp:keywords/>
  <dc:description/>
  <cp:lastModifiedBy>Jesus Leyva</cp:lastModifiedBy>
  <cp:revision>38</cp:revision>
  <cp:lastPrinted>2019-08-21T03:37:00Z</cp:lastPrinted>
  <dcterms:created xsi:type="dcterms:W3CDTF">2019-10-03T01:59:00Z</dcterms:created>
  <dcterms:modified xsi:type="dcterms:W3CDTF">2020-03-16T22:30:00Z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